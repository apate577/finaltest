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9A9F2" w:themeColor="accent1" w:themeTint="99"/>
  <w:body>
    <w:tbl>
      <w:tblPr>
        <w:tblW w:w="11408" w:type="dxa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6"/>
        <w:gridCol w:w="740"/>
        <w:gridCol w:w="6672"/>
      </w:tblGrid>
      <w:tr w:rsidR="001B2ABD" w14:paraId="49CC36C4" w14:textId="77777777" w:rsidTr="00846DF4">
        <w:trPr>
          <w:trHeight w:val="4167"/>
        </w:trPr>
        <w:tc>
          <w:tcPr>
            <w:tcW w:w="3996" w:type="dxa"/>
            <w:vAlign w:val="bottom"/>
          </w:tcPr>
          <w:p w14:paraId="36013282" w14:textId="7A1EC506" w:rsidR="001B2ABD" w:rsidRPr="00846DF4" w:rsidRDefault="00802091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5D60A8">
              <w:rPr>
                <w:rFonts w:ascii="Times New Roman" w:hAnsi="Times New Roman" w:cs="Times New Roman"/>
                <w:noProof/>
                <w:sz w:val="160"/>
                <w:szCs w:val="200"/>
              </w:rPr>
              <w:t>A</w:t>
            </w:r>
            <w:r w:rsidR="005D60A8" w:rsidRPr="005D60A8">
              <w:rPr>
                <w:rFonts w:ascii="Times New Roman" w:hAnsi="Times New Roman" w:cs="Times New Roman"/>
                <w:noProof/>
                <w:sz w:val="160"/>
                <w:szCs w:val="200"/>
              </w:rPr>
              <w:t>.S.</w:t>
            </w:r>
            <w:r w:rsidR="00196889" w:rsidRPr="005D60A8">
              <w:rPr>
                <w:rFonts w:ascii="Times New Roman" w:hAnsi="Times New Roman" w:cs="Times New Roman"/>
                <w:noProof/>
                <w:sz w:val="160"/>
                <w:szCs w:val="200"/>
              </w:rPr>
              <w:t>P</w:t>
            </w:r>
          </w:p>
        </w:tc>
        <w:tc>
          <w:tcPr>
            <w:tcW w:w="740" w:type="dxa"/>
          </w:tcPr>
          <w:p w14:paraId="66FB6A4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2" w:type="dxa"/>
            <w:vAlign w:val="bottom"/>
          </w:tcPr>
          <w:p w14:paraId="1255214C" w14:textId="306427FD" w:rsidR="005000EB" w:rsidRPr="00B44F13" w:rsidRDefault="005D60A8" w:rsidP="00846DF4">
            <w:pPr>
              <w:pStyle w:val="Title"/>
              <w:jc w:val="center"/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</w:rPr>
            </w:pPr>
            <w:r w:rsidRPr="00B44F13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</w:rPr>
              <w:t>Ayush Santosh</w:t>
            </w:r>
            <w:r w:rsidR="00B44F13" w:rsidRPr="00B44F13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</w:rPr>
              <w:t>kumar patel</w:t>
            </w:r>
          </w:p>
          <w:p w14:paraId="2E994A82" w14:textId="3A2C64D4" w:rsidR="00846DF4" w:rsidRPr="00846DF4" w:rsidRDefault="00846DF4" w:rsidP="00846DF4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r w:rsidRPr="00846DF4"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Undergraduate Student</w:t>
            </w:r>
          </w:p>
        </w:tc>
      </w:tr>
      <w:tr w:rsidR="001B2ABD" w:rsidRPr="006C5C4F" w14:paraId="0DD588C9" w14:textId="77777777" w:rsidTr="00846DF4">
        <w:trPr>
          <w:trHeight w:val="9771"/>
        </w:trPr>
        <w:tc>
          <w:tcPr>
            <w:tcW w:w="3996" w:type="dxa"/>
          </w:tcPr>
          <w:p w14:paraId="7251BD19" w14:textId="10365146" w:rsidR="00036450" w:rsidRPr="00846DF4" w:rsidRDefault="00EA47A1" w:rsidP="00846DF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I come from a Programming background as I chose to code in my higher school education, which caught my interest to further took this field as a profession, and here I am delivering my dexterity.</w:t>
            </w:r>
            <w:r w:rsidR="007A58DB" w:rsidRPr="00846D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 xml:space="preserve">Besides </w:t>
            </w:r>
            <w:r w:rsidR="007A58DB" w:rsidRPr="00846DF4"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, I also have an interest in Editing videos and photo</w:t>
            </w:r>
            <w:r w:rsidR="007A58DB" w:rsidRPr="00846DF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D06031" w14:textId="77777777" w:rsidR="00036450" w:rsidRPr="00846DF4" w:rsidRDefault="00036450" w:rsidP="0003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sdt>
            <w:sdtPr>
              <w:rPr>
                <w:rFonts w:ascii="Times New Roman" w:hAnsi="Times New Roman" w:cs="Times New Roman"/>
                <w:szCs w:val="28"/>
              </w:rPr>
              <w:id w:val="-1954003311"/>
              <w:placeholder>
                <w:docPart w:val="93B46E3CBD774AB1AEB0E6A3A3F1E074"/>
              </w:placeholder>
              <w:temporary/>
              <w:showingPlcHdr/>
              <w15:appearance w15:val="hidden"/>
            </w:sdtPr>
            <w:sdtEndPr/>
            <w:sdtContent>
              <w:p w14:paraId="0907183D" w14:textId="77777777" w:rsidR="00036450" w:rsidRPr="00846DF4" w:rsidRDefault="00CB0055" w:rsidP="00CB0055">
                <w:pPr>
                  <w:pStyle w:val="Heading3"/>
                  <w:rPr>
                    <w:rFonts w:ascii="Times New Roman" w:hAnsi="Times New Roman" w:cs="Times New Roman"/>
                    <w:szCs w:val="28"/>
                  </w:rPr>
                </w:pPr>
                <w:r w:rsidRPr="00846DF4">
                  <w:rPr>
                    <w:rFonts w:ascii="Times New Roman" w:hAnsi="Times New Roman" w:cs="Times New Roman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11563247"/>
              <w:placeholder>
                <w:docPart w:val="B4915841A3C942899438FAED44CA260F"/>
              </w:placeholder>
              <w:temporary/>
              <w:showingPlcHdr/>
              <w15:appearance w15:val="hidden"/>
            </w:sdtPr>
            <w:sdtEndPr/>
            <w:sdtContent>
              <w:p w14:paraId="703986DE" w14:textId="77777777" w:rsidR="004D3011" w:rsidRPr="00846DF4" w:rsidRDefault="004D3011" w:rsidP="004D3011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6DF4">
                  <w:rPr>
                    <w:rFonts w:ascii="Times New Roman" w:hAnsi="Times New Roman" w:cs="Times New Roman"/>
                    <w:sz w:val="28"/>
                    <w:szCs w:val="28"/>
                  </w:rPr>
                  <w:t>PHONE:</w:t>
                </w:r>
              </w:p>
            </w:sdtContent>
          </w:sdt>
          <w:p w14:paraId="77C8C09E" w14:textId="469F5C6A" w:rsidR="00345111" w:rsidRDefault="004C22E7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D47C4"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774-3149</w:t>
            </w:r>
          </w:p>
          <w:p w14:paraId="7467080E" w14:textId="77777777" w:rsidR="004C22E7" w:rsidRPr="00846DF4" w:rsidRDefault="004C22E7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023A5" w14:textId="77777777" w:rsidR="000D47C4" w:rsidRDefault="0018137A" w:rsidP="000D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-240260293"/>
                <w:placeholder>
                  <w:docPart w:val="6C5C22BF18AD46669E92C645C5676E2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46DF4">
                  <w:rPr>
                    <w:rFonts w:ascii="Times New Roman" w:hAnsi="Times New Roman" w:cs="Times New Roman"/>
                    <w:sz w:val="28"/>
                    <w:szCs w:val="28"/>
                  </w:rPr>
                  <w:t>EMAIL:</w:t>
                </w:r>
              </w:sdtContent>
            </w:sdt>
          </w:p>
          <w:p w14:paraId="7BA9C47B" w14:textId="2FCE3E13" w:rsidR="000D47C4" w:rsidRPr="000D47C4" w:rsidRDefault="000D47C4" w:rsidP="000D47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hyperlink r:id="rId8" w:history="1">
              <w:r w:rsidRPr="000D47C4">
                <w:rPr>
                  <w:rStyle w:val="Hyperlink"/>
                  <w:rFonts w:ascii="Times New Roman" w:hAnsi="Times New Roman" w:cs="Times New Roman"/>
                  <w:sz w:val="28"/>
                  <w:szCs w:val="44"/>
                </w:rPr>
                <w:t>apatel577@myseneca.ca</w:t>
              </w:r>
            </w:hyperlink>
            <w:r w:rsidRPr="000D47C4">
              <w:rPr>
                <w:rFonts w:ascii="Times New Roman" w:hAnsi="Times New Roman" w:cs="Times New Roman"/>
                <w:b/>
                <w:caps/>
                <w:sz w:val="28"/>
                <w:szCs w:val="44"/>
              </w:rPr>
              <w:t xml:space="preserve"> </w:t>
            </w:r>
          </w:p>
          <w:p w14:paraId="18BD3B9E" w14:textId="3AE39B18" w:rsidR="004D3011" w:rsidRPr="00846DF4" w:rsidRDefault="0018137A" w:rsidP="00CB0055">
            <w:pPr>
              <w:pStyle w:val="Heading3"/>
              <w:rPr>
                <w:rFonts w:ascii="Times New Roman" w:hAnsi="Times New Roman" w:cs="Times New Roman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Cs w:val="28"/>
                </w:rPr>
                <w:id w:val="-1444214663"/>
                <w:placeholder>
                  <w:docPart w:val="0D7A8B9ECC084B10A6A619BF7EFA2449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846DF4">
                  <w:rPr>
                    <w:rFonts w:ascii="Times New Roman" w:hAnsi="Times New Roman" w:cs="Times New Roman"/>
                    <w:szCs w:val="28"/>
                  </w:rPr>
                  <w:t>Hobbies</w:t>
                </w:r>
              </w:sdtContent>
            </w:sdt>
          </w:p>
          <w:p w14:paraId="2EA4E275" w14:textId="178A25BD" w:rsidR="004D3011" w:rsidRPr="00846DF4" w:rsidRDefault="007809F1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FOOTBALL</w:t>
            </w:r>
          </w:p>
          <w:p w14:paraId="069075FA" w14:textId="61806C55" w:rsidR="004D3011" w:rsidRPr="00846DF4" w:rsidRDefault="007809F1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CRICKET</w:t>
            </w:r>
          </w:p>
          <w:p w14:paraId="6F0AB8A1" w14:textId="4182B90F" w:rsidR="004D3011" w:rsidRPr="00846DF4" w:rsidRDefault="007809F1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BADMINTON</w:t>
            </w:r>
          </w:p>
          <w:p w14:paraId="47A485B4" w14:textId="77777777" w:rsidR="004D3011" w:rsidRPr="00846DF4" w:rsidRDefault="007809F1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F4">
              <w:rPr>
                <w:rFonts w:ascii="Times New Roman" w:hAnsi="Times New Roman" w:cs="Times New Roman"/>
                <w:sz w:val="28"/>
                <w:szCs w:val="28"/>
              </w:rPr>
              <w:t>PHOTOGRAPHY</w:t>
            </w:r>
          </w:p>
          <w:p w14:paraId="0959FD44" w14:textId="75187DF1" w:rsidR="007809F1" w:rsidRPr="00846DF4" w:rsidRDefault="007809F1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5C55C815" w14:textId="77777777" w:rsidR="001B2ABD" w:rsidRPr="0018137A" w:rsidRDefault="001B2ABD" w:rsidP="000C45FF">
            <w:pPr>
              <w:tabs>
                <w:tab w:val="left" w:pos="990"/>
              </w:tabs>
              <w:rPr>
                <w:sz w:val="22"/>
                <w:szCs w:val="20"/>
              </w:rPr>
            </w:pPr>
          </w:p>
        </w:tc>
        <w:tc>
          <w:tcPr>
            <w:tcW w:w="6672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049110328"/>
              <w:placeholder>
                <w:docPart w:val="8B04E540A4D64541A45065A1B5954709"/>
              </w:placeholder>
              <w:temporary/>
              <w:showingPlcHdr/>
              <w15:appearance w15:val="hidden"/>
            </w:sdtPr>
            <w:sdtEndPr/>
            <w:sdtContent>
              <w:p w14:paraId="61E9B82D" w14:textId="77777777" w:rsidR="001B2ABD" w:rsidRPr="0018137A" w:rsidRDefault="00E25A26" w:rsidP="00036450">
                <w:pPr>
                  <w:pStyle w:val="Heading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18137A">
                  <w:rPr>
                    <w:rFonts w:ascii="Times New Roman" w:hAnsi="Times New Roman" w:cs="Times New Roman"/>
                    <w:b w:val="0"/>
                    <w:bCs w:val="0"/>
                    <w:sz w:val="40"/>
                    <w:szCs w:val="40"/>
                  </w:rPr>
                  <w:t>EDUCATION</w:t>
                </w:r>
              </w:p>
            </w:sdtContent>
          </w:sdt>
          <w:p w14:paraId="636569FE" w14:textId="236760A9" w:rsidR="00EA47A1" w:rsidRPr="0018137A" w:rsidRDefault="00EA47A1" w:rsidP="00EA47A1">
            <w:pPr>
              <w:pStyle w:val="Heading2"/>
              <w:shd w:val="clear" w:color="auto" w:fill="FFFFFF"/>
              <w:spacing w:before="0" w:after="0" w:line="288" w:lineRule="atLeas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137A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High School Diploma </w:t>
            </w:r>
          </w:p>
          <w:p w14:paraId="44A02B23" w14:textId="23D8DC82" w:rsidR="00EA47A1" w:rsidRPr="0018137A" w:rsidRDefault="00EA47A1" w:rsidP="00EA47A1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color w:val="002060"/>
                <w:sz w:val="28"/>
                <w:szCs w:val="28"/>
              </w:rPr>
            </w:pPr>
            <w:r w:rsidRPr="0018137A">
              <w:rPr>
                <w:color w:val="002060"/>
                <w:sz w:val="28"/>
                <w:szCs w:val="28"/>
              </w:rPr>
              <w:t>Cambridge International School</w:t>
            </w:r>
          </w:p>
          <w:p w14:paraId="4FA3ACD7" w14:textId="53319FD0" w:rsidR="00EA47A1" w:rsidRPr="0018137A" w:rsidRDefault="00EA47A1" w:rsidP="00EA47A1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color w:val="404040" w:themeColor="text1" w:themeTint="BF"/>
                <w:sz w:val="28"/>
                <w:szCs w:val="28"/>
              </w:rPr>
            </w:pPr>
            <w:r w:rsidRPr="0018137A">
              <w:rPr>
                <w:color w:val="404040" w:themeColor="text1" w:themeTint="BF"/>
                <w:sz w:val="28"/>
                <w:szCs w:val="28"/>
              </w:rPr>
              <w:t>Mar 2020 - Aug 2021</w:t>
            </w:r>
          </w:p>
          <w:p w14:paraId="424DA9B0" w14:textId="527251F5" w:rsidR="00EA47A1" w:rsidRPr="0018137A" w:rsidRDefault="00EA47A1" w:rsidP="00AF0A2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1813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Professional development completed in IGCSE (International General Certificate of Secondary Education) (2018-2020) (ENGLAND)</w:t>
            </w:r>
            <w:r w:rsidR="00AF0A20" w:rsidRPr="001813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.</w:t>
            </w:r>
          </w:p>
          <w:p w14:paraId="4392EAF4" w14:textId="77777777" w:rsidR="00036450" w:rsidRPr="0018137A" w:rsidRDefault="00036450" w:rsidP="00036450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50FA4111" w14:textId="392E880E" w:rsidR="00EA47A1" w:rsidRPr="0018137A" w:rsidRDefault="00EA47A1" w:rsidP="00EA47A1">
            <w:pPr>
              <w:pStyle w:val="Heading2"/>
              <w:shd w:val="clear" w:color="auto" w:fill="FFFFFF"/>
              <w:spacing w:before="0" w:after="0" w:line="288" w:lineRule="atLeas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137A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Advanced Diploma </w:t>
            </w:r>
          </w:p>
          <w:p w14:paraId="2B9F178C" w14:textId="77777777" w:rsidR="00EA47A1" w:rsidRPr="0018137A" w:rsidRDefault="00EA47A1" w:rsidP="00EA47A1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color w:val="002060"/>
                <w:sz w:val="28"/>
                <w:szCs w:val="28"/>
              </w:rPr>
            </w:pPr>
            <w:r w:rsidRPr="0018137A">
              <w:rPr>
                <w:color w:val="002060"/>
                <w:sz w:val="28"/>
                <w:szCs w:val="28"/>
              </w:rPr>
              <w:t>Seneca College of Applied Arts And Technology</w:t>
            </w:r>
          </w:p>
          <w:p w14:paraId="11571EB1" w14:textId="77777777" w:rsidR="00EA47A1" w:rsidRPr="0018137A" w:rsidRDefault="00EA47A1" w:rsidP="00EA47A1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color w:val="002060"/>
                <w:sz w:val="28"/>
                <w:szCs w:val="28"/>
              </w:rPr>
            </w:pPr>
            <w:r w:rsidRPr="0018137A">
              <w:rPr>
                <w:color w:val="002060"/>
                <w:sz w:val="28"/>
                <w:szCs w:val="28"/>
              </w:rPr>
              <w:t>Computer Information Technology</w:t>
            </w:r>
          </w:p>
          <w:p w14:paraId="5641350E" w14:textId="77777777" w:rsidR="00EA47A1" w:rsidRPr="0018137A" w:rsidRDefault="00EA47A1" w:rsidP="00EA47A1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color w:val="000000" w:themeColor="text1"/>
                <w:sz w:val="28"/>
                <w:szCs w:val="28"/>
              </w:rPr>
            </w:pPr>
            <w:r w:rsidRPr="0018137A">
              <w:rPr>
                <w:color w:val="000000" w:themeColor="text1"/>
                <w:sz w:val="28"/>
                <w:szCs w:val="28"/>
              </w:rPr>
              <w:t>Jan 2022 - Current</w:t>
            </w:r>
          </w:p>
          <w:p w14:paraId="1060319D" w14:textId="77777777" w:rsidR="00EA47A1" w:rsidRPr="0018137A" w:rsidRDefault="00EA47A1" w:rsidP="00AF0A20">
            <w:pPr>
              <w:pStyle w:val="Heading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18137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Completed professional development in Computer Programming and Analysis (CPA).</w:t>
            </w:r>
          </w:p>
          <w:p w14:paraId="16403393" w14:textId="2ECD399E" w:rsidR="004D3011" w:rsidRPr="0018137A" w:rsidRDefault="00EA47A1" w:rsidP="000364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3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Continuing education in Computer Programming and Analysis (CPA).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669594239"/>
              <w:placeholder>
                <w:docPart w:val="E86D42F5D2434911AE5E265490A3A230"/>
              </w:placeholder>
              <w:temporary/>
              <w:showingPlcHdr/>
              <w15:appearance w15:val="hidden"/>
            </w:sdtPr>
            <w:sdtEndPr/>
            <w:sdtContent>
              <w:p w14:paraId="38073E48" w14:textId="597E3E68" w:rsidR="00036450" w:rsidRPr="0018137A" w:rsidRDefault="00180329" w:rsidP="00036450">
                <w:pPr>
                  <w:pStyle w:val="Heading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18137A">
                  <w:rPr>
                    <w:rStyle w:val="Heading2Char"/>
                    <w:rFonts w:ascii="Times New Roman" w:hAnsi="Times New Roman" w:cs="Times New Roman"/>
                    <w:caps/>
                    <w:sz w:val="40"/>
                    <w:szCs w:val="40"/>
                  </w:rPr>
                  <w:t>SKILLS</w:t>
                </w:r>
              </w:p>
            </w:sdtContent>
          </w:sdt>
          <w:p w14:paraId="08ED2C9F" w14:textId="01B09C27" w:rsidR="00036450" w:rsidRPr="0018137A" w:rsidRDefault="007A58DB" w:rsidP="004D3011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8137A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C688911" wp14:editId="18D19930">
                  <wp:extent cx="3918857" cy="1632857"/>
                  <wp:effectExtent l="0" t="0" r="5715" b="5715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3ED4343" w14:textId="7153416F" w:rsidR="0018137A" w:rsidRDefault="0018137A" w:rsidP="00200AF7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79BB" w14:textId="77777777" w:rsidR="009D0CF1" w:rsidRDefault="009D0CF1" w:rsidP="000C45FF">
      <w:r>
        <w:separator/>
      </w:r>
    </w:p>
  </w:endnote>
  <w:endnote w:type="continuationSeparator" w:id="0">
    <w:p w14:paraId="53E74EAE" w14:textId="77777777" w:rsidR="009D0CF1" w:rsidRDefault="009D0C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9ADC" w14:textId="77777777" w:rsidR="009D0CF1" w:rsidRDefault="009D0CF1" w:rsidP="000C45FF">
      <w:r>
        <w:separator/>
      </w:r>
    </w:p>
  </w:footnote>
  <w:footnote w:type="continuationSeparator" w:id="0">
    <w:p w14:paraId="50F326D4" w14:textId="77777777" w:rsidR="009D0CF1" w:rsidRDefault="009D0C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64E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6E72E9" wp14:editId="333B0A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F24"/>
    <w:multiLevelType w:val="hybridMultilevel"/>
    <w:tmpl w:val="BEE637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3E27"/>
    <w:multiLevelType w:val="multilevel"/>
    <w:tmpl w:val="630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D618A"/>
    <w:multiLevelType w:val="hybridMultilevel"/>
    <w:tmpl w:val="61B6E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737D9"/>
    <w:multiLevelType w:val="hybridMultilevel"/>
    <w:tmpl w:val="F2C4D9B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03537">
    <w:abstractNumId w:val="1"/>
  </w:num>
  <w:num w:numId="2" w16cid:durableId="1522546069">
    <w:abstractNumId w:val="2"/>
  </w:num>
  <w:num w:numId="3" w16cid:durableId="880434862">
    <w:abstractNumId w:val="3"/>
  </w:num>
  <w:num w:numId="4" w16cid:durableId="172741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A1"/>
    <w:rsid w:val="00036450"/>
    <w:rsid w:val="00094499"/>
    <w:rsid w:val="000C12EB"/>
    <w:rsid w:val="000C45FF"/>
    <w:rsid w:val="000D47C4"/>
    <w:rsid w:val="000E3FD1"/>
    <w:rsid w:val="00107E45"/>
    <w:rsid w:val="00112054"/>
    <w:rsid w:val="001317D8"/>
    <w:rsid w:val="001525E1"/>
    <w:rsid w:val="00180329"/>
    <w:rsid w:val="0018137A"/>
    <w:rsid w:val="0019001F"/>
    <w:rsid w:val="00196889"/>
    <w:rsid w:val="001A74A5"/>
    <w:rsid w:val="001B2ABD"/>
    <w:rsid w:val="001E0391"/>
    <w:rsid w:val="001E1759"/>
    <w:rsid w:val="001F1ECC"/>
    <w:rsid w:val="00200AF7"/>
    <w:rsid w:val="002400EB"/>
    <w:rsid w:val="00256CF7"/>
    <w:rsid w:val="00281FD5"/>
    <w:rsid w:val="0030481B"/>
    <w:rsid w:val="003156FC"/>
    <w:rsid w:val="003254B5"/>
    <w:rsid w:val="00345111"/>
    <w:rsid w:val="0037121F"/>
    <w:rsid w:val="003910D8"/>
    <w:rsid w:val="003A6B7D"/>
    <w:rsid w:val="003B06CA"/>
    <w:rsid w:val="004071FC"/>
    <w:rsid w:val="00445947"/>
    <w:rsid w:val="00467C91"/>
    <w:rsid w:val="004813B3"/>
    <w:rsid w:val="00496591"/>
    <w:rsid w:val="004C22E7"/>
    <w:rsid w:val="004C63E4"/>
    <w:rsid w:val="004D3011"/>
    <w:rsid w:val="005000EB"/>
    <w:rsid w:val="00525BD5"/>
    <w:rsid w:val="005262AC"/>
    <w:rsid w:val="005D60A8"/>
    <w:rsid w:val="005E39D5"/>
    <w:rsid w:val="00600670"/>
    <w:rsid w:val="00613004"/>
    <w:rsid w:val="0062123A"/>
    <w:rsid w:val="00631BB6"/>
    <w:rsid w:val="00646E75"/>
    <w:rsid w:val="006771D0"/>
    <w:rsid w:val="006A6315"/>
    <w:rsid w:val="006C5C4F"/>
    <w:rsid w:val="00715FCB"/>
    <w:rsid w:val="00743101"/>
    <w:rsid w:val="00764C9F"/>
    <w:rsid w:val="007775E1"/>
    <w:rsid w:val="007809F1"/>
    <w:rsid w:val="007867A0"/>
    <w:rsid w:val="007927F5"/>
    <w:rsid w:val="007A58DB"/>
    <w:rsid w:val="00802091"/>
    <w:rsid w:val="00802CA0"/>
    <w:rsid w:val="00846DF4"/>
    <w:rsid w:val="00916FCB"/>
    <w:rsid w:val="009260CD"/>
    <w:rsid w:val="00940A66"/>
    <w:rsid w:val="00952C25"/>
    <w:rsid w:val="009D0CF1"/>
    <w:rsid w:val="00A2118D"/>
    <w:rsid w:val="00AD0A50"/>
    <w:rsid w:val="00AD76E2"/>
    <w:rsid w:val="00AF0A20"/>
    <w:rsid w:val="00B20152"/>
    <w:rsid w:val="00B359E4"/>
    <w:rsid w:val="00B44F13"/>
    <w:rsid w:val="00B57D98"/>
    <w:rsid w:val="00B70850"/>
    <w:rsid w:val="00C066B6"/>
    <w:rsid w:val="00C34B6F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6751"/>
    <w:rsid w:val="00DD172A"/>
    <w:rsid w:val="00E25A26"/>
    <w:rsid w:val="00E4381A"/>
    <w:rsid w:val="00E55D74"/>
    <w:rsid w:val="00E92ED5"/>
    <w:rsid w:val="00EA47A1"/>
    <w:rsid w:val="00F13CA1"/>
    <w:rsid w:val="00F26DD1"/>
    <w:rsid w:val="00F60274"/>
    <w:rsid w:val="00F77FB9"/>
    <w:rsid w:val="00FA6CD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1769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0F6FC6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0B5294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0075A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0B5294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ara-s-title">
    <w:name w:val="para-s-title"/>
    <w:basedOn w:val="Normal"/>
    <w:rsid w:val="00EA4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AF0A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1BB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tel577@mysenec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C/C++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E190-415A-805A-6846362847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C/C++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E190-415A-805A-684636284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61446208"/>
        <c:axId val="561446624"/>
      </c:barChar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C/C++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0-415A-805A-684636284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65686384"/>
        <c:axId val="765686800"/>
      </c:barChart>
      <c:catAx>
        <c:axId val="56144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/>
                </a:solidFill>
                <a:latin typeface="Dreaming Outloud Pro" panose="03050502040302030504" pitchFamily="66" charset="0"/>
                <a:ea typeface="+mn-ea"/>
                <a:cs typeface="Dreaming Outloud Pro" panose="03050502040302030504" pitchFamily="66" charset="0"/>
              </a:defRPr>
            </a:pPr>
            <a:endParaRPr lang="en-US"/>
          </a:p>
        </c:txPr>
        <c:crossAx val="561446624"/>
        <c:crosses val="autoZero"/>
        <c:auto val="1"/>
        <c:lblAlgn val="ctr"/>
        <c:lblOffset val="100"/>
        <c:noMultiLvlLbl val="0"/>
      </c:catAx>
      <c:valAx>
        <c:axId val="561446624"/>
        <c:scaling>
          <c:orientation val="minMax"/>
          <c:max val="5"/>
        </c:scaling>
        <c:delete val="1"/>
        <c:axPos val="b"/>
        <c:numFmt formatCode="General" sourceLinked="1"/>
        <c:majorTickMark val="none"/>
        <c:minorTickMark val="none"/>
        <c:tickLblPos val="nextTo"/>
        <c:crossAx val="561446208"/>
        <c:crosses val="autoZero"/>
        <c:crossBetween val="between"/>
      </c:valAx>
      <c:valAx>
        <c:axId val="765686800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765686384"/>
        <c:crosses val="max"/>
        <c:crossBetween val="between"/>
      </c:valAx>
      <c:catAx>
        <c:axId val="76568638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656868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46E3CBD774AB1AEB0E6A3A3F1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72F7-D839-4D43-88B0-B003CA806ECD}"/>
      </w:docPartPr>
      <w:docPartBody>
        <w:p w:rsidR="00C3240C" w:rsidRDefault="00CD06D7">
          <w:pPr>
            <w:pStyle w:val="93B46E3CBD774AB1AEB0E6A3A3F1E074"/>
          </w:pPr>
          <w:r w:rsidRPr="00CB0055">
            <w:t>Contact</w:t>
          </w:r>
        </w:p>
      </w:docPartBody>
    </w:docPart>
    <w:docPart>
      <w:docPartPr>
        <w:name w:val="B4915841A3C942899438FAED44CA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5C9D-2387-44F5-B2E6-355F63F93F49}"/>
      </w:docPartPr>
      <w:docPartBody>
        <w:p w:rsidR="00C3240C" w:rsidRDefault="00CD06D7">
          <w:pPr>
            <w:pStyle w:val="B4915841A3C942899438FAED44CA260F"/>
          </w:pPr>
          <w:r w:rsidRPr="004D3011">
            <w:t>PHONE:</w:t>
          </w:r>
        </w:p>
      </w:docPartBody>
    </w:docPart>
    <w:docPart>
      <w:docPartPr>
        <w:name w:val="6C5C22BF18AD46669E92C645C567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DDDE3-CED9-424F-B9EA-1C8438EBC871}"/>
      </w:docPartPr>
      <w:docPartBody>
        <w:p w:rsidR="00C3240C" w:rsidRDefault="00CD06D7">
          <w:pPr>
            <w:pStyle w:val="6C5C22BF18AD46669E92C645C5676E2F"/>
          </w:pPr>
          <w:r w:rsidRPr="004D3011">
            <w:t>EMAIL:</w:t>
          </w:r>
        </w:p>
      </w:docPartBody>
    </w:docPart>
    <w:docPart>
      <w:docPartPr>
        <w:name w:val="0D7A8B9ECC084B10A6A619BF7EFA2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AB1E6-5425-4C33-B012-B053097206E5}"/>
      </w:docPartPr>
      <w:docPartBody>
        <w:p w:rsidR="00C3240C" w:rsidRDefault="00CD06D7">
          <w:pPr>
            <w:pStyle w:val="0D7A8B9ECC084B10A6A619BF7EFA2449"/>
          </w:pPr>
          <w:r w:rsidRPr="00CB0055">
            <w:t>Hobbies</w:t>
          </w:r>
        </w:p>
      </w:docPartBody>
    </w:docPart>
    <w:docPart>
      <w:docPartPr>
        <w:name w:val="8B04E540A4D64541A45065A1B5954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0F19-E873-487E-8DE1-89C1C3975EAF}"/>
      </w:docPartPr>
      <w:docPartBody>
        <w:p w:rsidR="00C3240C" w:rsidRDefault="00CD06D7">
          <w:pPr>
            <w:pStyle w:val="8B04E540A4D64541A45065A1B5954709"/>
          </w:pPr>
          <w:r w:rsidRPr="00036450">
            <w:t>EDUCATION</w:t>
          </w:r>
        </w:p>
      </w:docPartBody>
    </w:docPart>
    <w:docPart>
      <w:docPartPr>
        <w:name w:val="E86D42F5D2434911AE5E265490A3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647B-83BB-4052-8282-F22A4ABAFA75}"/>
      </w:docPartPr>
      <w:docPartBody>
        <w:p w:rsidR="00C3240C" w:rsidRDefault="00CD06D7">
          <w:pPr>
            <w:pStyle w:val="E86D42F5D2434911AE5E265490A3A23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D7"/>
    <w:rsid w:val="00C116A4"/>
    <w:rsid w:val="00C3240C"/>
    <w:rsid w:val="00C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D06D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B46E3CBD774AB1AEB0E6A3A3F1E074">
    <w:name w:val="93B46E3CBD774AB1AEB0E6A3A3F1E074"/>
  </w:style>
  <w:style w:type="paragraph" w:customStyle="1" w:styleId="B4915841A3C942899438FAED44CA260F">
    <w:name w:val="B4915841A3C942899438FAED44CA260F"/>
  </w:style>
  <w:style w:type="paragraph" w:customStyle="1" w:styleId="70C2DFC0844F42B3B597591BE9926695">
    <w:name w:val="70C2DFC0844F42B3B597591BE9926695"/>
  </w:style>
  <w:style w:type="paragraph" w:customStyle="1" w:styleId="6C5C22BF18AD46669E92C645C5676E2F">
    <w:name w:val="6C5C22BF18AD46669E92C645C5676E2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D7A8B9ECC084B10A6A619BF7EFA2449">
    <w:name w:val="0D7A8B9ECC084B10A6A619BF7EFA2449"/>
  </w:style>
  <w:style w:type="paragraph" w:customStyle="1" w:styleId="8B04E540A4D64541A45065A1B5954709">
    <w:name w:val="8B04E540A4D64541A45065A1B5954709"/>
  </w:style>
  <w:style w:type="character" w:customStyle="1" w:styleId="Heading2Char">
    <w:name w:val="Heading 2 Char"/>
    <w:basedOn w:val="DefaultParagraphFont"/>
    <w:link w:val="Heading2"/>
    <w:uiPriority w:val="9"/>
    <w:rsid w:val="00CD06D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86D42F5D2434911AE5E265490A3A230">
    <w:name w:val="E86D42F5D2434911AE5E265490A3A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370B4-A099-4BB5-B88B-955DC9A8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2022-08-10T01:17:00Z</dcterms:created>
  <dcterms:modified xsi:type="dcterms:W3CDTF">2023-08-18T19:20:00Z</dcterms:modified>
</cp:coreProperties>
</file>